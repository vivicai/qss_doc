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Pr="00650757" w:rsidRDefault="009970E5" w:rsidP="009970E5">
      <w:pPr>
        <w:tabs>
          <w:tab w:val="center" w:pos="4958"/>
          <w:tab w:val="right" w:pos="9916"/>
        </w:tabs>
        <w:rPr>
          <w:rFonts w:ascii="微软雅黑" w:eastAsia="微软雅黑" w:hAnsi="微软雅黑"/>
          <w:b/>
          <w:bCs/>
          <w:sz w:val="50"/>
          <w:szCs w:val="50"/>
        </w:rPr>
      </w:pPr>
      <w:r>
        <w:rPr>
          <w:rFonts w:ascii="微软雅黑" w:eastAsia="微软雅黑" w:hAnsi="微软雅黑"/>
          <w:b/>
          <w:bCs/>
          <w:sz w:val="50"/>
          <w:szCs w:val="50"/>
        </w:rPr>
        <w:tab/>
      </w: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77777777" w:rsidR="00022D33" w:rsidRPr="00650757" w:rsidRDefault="005D6D9C"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1</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7944E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77777777" w:rsidR="008F4BEE" w:rsidRPr="00693FE8" w:rsidRDefault="008F4BEE" w:rsidP="007944EA">
            <w:pPr>
              <w:pStyle w:val="Table1Input"/>
              <w:rPr>
                <w:rFonts w:ascii="微软雅黑" w:eastAsia="微软雅黑" w:hAnsi="微软雅黑"/>
                <w:b w:val="0"/>
                <w:color w:val="000000"/>
                <w:sz w:val="21"/>
                <w:szCs w:val="21"/>
              </w:rPr>
            </w:pPr>
            <w:r w:rsidRPr="00693FE8">
              <w:rPr>
                <w:rFonts w:ascii="微软雅黑" w:eastAsia="微软雅黑" w:hAnsi="微软雅黑" w:hint="eastAsia"/>
                <w:b w:val="0"/>
                <w:color w:val="000000"/>
                <w:sz w:val="21"/>
                <w:szCs w:val="21"/>
              </w:rPr>
              <w:t>关键用户（注明部门）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7944EA">
            <w:pPr>
              <w:pStyle w:val="Table1Input"/>
              <w:rPr>
                <w:rFonts w:ascii="微软雅黑" w:eastAsia="微软雅黑" w:hAnsi="微软雅黑"/>
                <w:b w:val="0"/>
                <w:color w:val="auto"/>
                <w:sz w:val="21"/>
                <w:szCs w:val="21"/>
              </w:rPr>
            </w:pPr>
          </w:p>
        </w:tc>
      </w:tr>
      <w:tr w:rsidR="008F4BEE" w:rsidRPr="00650757" w14:paraId="7C3A09C2"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799AD677"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4228AF7" w14:textId="77777777" w:rsidR="008F4BEE" w:rsidRPr="00693FE8" w:rsidRDefault="008F4BEE" w:rsidP="007944EA">
            <w:pPr>
              <w:pStyle w:val="Table1Input"/>
              <w:rPr>
                <w:rFonts w:ascii="微软雅黑" w:eastAsia="微软雅黑" w:hAnsi="微软雅黑"/>
                <w:b w:val="0"/>
                <w:color w:val="auto"/>
                <w:sz w:val="21"/>
                <w:szCs w:val="21"/>
              </w:rPr>
            </w:pPr>
          </w:p>
        </w:tc>
      </w:tr>
      <w:tr w:rsidR="008F4BEE" w:rsidRPr="00650757" w14:paraId="50DFA4C5"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5995441F"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4E6341C9" w14:textId="77777777" w:rsidR="008F4BEE" w:rsidRPr="00693FE8" w:rsidRDefault="008F4BEE" w:rsidP="007944EA">
            <w:pPr>
              <w:pStyle w:val="Table1Input"/>
              <w:rPr>
                <w:rFonts w:ascii="微软雅黑" w:eastAsia="微软雅黑" w:hAnsi="微软雅黑"/>
                <w:b w:val="0"/>
                <w:color w:val="auto"/>
                <w:sz w:val="21"/>
                <w:szCs w:val="21"/>
              </w:rPr>
            </w:pPr>
          </w:p>
        </w:tc>
      </w:tr>
      <w:tr w:rsidR="008F4BEE" w:rsidRPr="00650757" w14:paraId="7C45613F"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2EC0F0DC"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3AE4F2DA" w14:textId="77777777" w:rsidR="008F4BEE" w:rsidRPr="00693FE8" w:rsidRDefault="008F4BEE" w:rsidP="007944E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4B0BDC36" w:rsidR="008F4BEE" w:rsidRPr="00693FE8" w:rsidRDefault="00A069B9" w:rsidP="007944E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2287E3B9"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31C53B71" w14:textId="4982A4D4"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76862F45" w14:textId="0A09DDE2"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14D06660" w14:textId="1BD20734" w:rsidR="00A35A52" w:rsidRPr="00650757" w:rsidRDefault="00A35A52" w:rsidP="007B03F1">
            <w:pPr>
              <w:pStyle w:val="Table1"/>
              <w:rPr>
                <w:rFonts w:ascii="微软雅黑" w:eastAsia="微软雅黑" w:hAnsi="微软雅黑"/>
              </w:rPr>
            </w:pP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17D0E5B2" w14:textId="77777777" w:rsidR="006E58B7" w:rsidRDefault="006E58B7" w:rsidP="00DD3D83">
      <w:pPr>
        <w:rPr>
          <w:rFonts w:ascii="微软雅黑" w:eastAsia="微软雅黑" w:hAnsi="微软雅黑"/>
        </w:rPr>
      </w:pPr>
    </w:p>
    <w:p w14:paraId="4408A91E" w14:textId="77777777" w:rsidR="006E58B7" w:rsidRPr="00650757" w:rsidRDefault="006E58B7"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4BCC7230" w14:textId="77777777" w:rsidR="002E14E4" w:rsidRDefault="000859F3">
      <w:pPr>
        <w:pStyle w:val="10"/>
        <w:tabs>
          <w:tab w:val="left" w:pos="400"/>
          <w:tab w:val="right" w:leader="dot" w:pos="9906"/>
        </w:tabs>
        <w:rPr>
          <w:rFonts w:eastAsiaTheme="minorEastAsia" w:cstheme="minorBidi"/>
          <w:b w:val="0"/>
          <w:bCs w:val="0"/>
          <w:caps w:val="0"/>
          <w:noProof/>
          <w:kern w:val="2"/>
          <w:sz w:val="21"/>
          <w:szCs w:val="22"/>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64055584" w:history="1">
        <w:r w:rsidR="002E14E4" w:rsidRPr="00220590">
          <w:rPr>
            <w:rStyle w:val="a4"/>
            <w:rFonts w:ascii="微软雅黑" w:eastAsia="微软雅黑" w:hAnsi="微软雅黑" w:cs="GE Inspira Pitch"/>
            <w:noProof/>
            <w:kern w:val="28"/>
            <w:lang w:val="en-AU"/>
          </w:rPr>
          <w:t>1</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引言</w:t>
        </w:r>
        <w:r w:rsidR="002E14E4">
          <w:rPr>
            <w:noProof/>
            <w:webHidden/>
          </w:rPr>
          <w:tab/>
        </w:r>
        <w:r w:rsidR="002E14E4">
          <w:rPr>
            <w:noProof/>
            <w:webHidden/>
          </w:rPr>
          <w:fldChar w:fldCharType="begin"/>
        </w:r>
        <w:r w:rsidR="002E14E4">
          <w:rPr>
            <w:noProof/>
            <w:webHidden/>
          </w:rPr>
          <w:instrText xml:space="preserve"> PAGEREF _Toc464055584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7D457F2A"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85" w:history="1">
        <w:r w:rsidR="002E14E4" w:rsidRPr="00220590">
          <w:rPr>
            <w:rStyle w:val="a4"/>
            <w:rFonts w:ascii="微软雅黑" w:eastAsia="微软雅黑" w:hAnsi="微软雅黑"/>
            <w:b/>
            <w:bCs/>
            <w:noProof/>
          </w:rPr>
          <w:t>1.1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文档目的</w:t>
        </w:r>
        <w:r w:rsidR="002E14E4">
          <w:rPr>
            <w:noProof/>
            <w:webHidden/>
          </w:rPr>
          <w:tab/>
        </w:r>
        <w:r w:rsidR="002E14E4">
          <w:rPr>
            <w:noProof/>
            <w:webHidden/>
          </w:rPr>
          <w:fldChar w:fldCharType="begin"/>
        </w:r>
        <w:r w:rsidR="002E14E4">
          <w:rPr>
            <w:noProof/>
            <w:webHidden/>
          </w:rPr>
          <w:instrText xml:space="preserve"> PAGEREF _Toc464055585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6E2C6564"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86" w:history="1">
        <w:r w:rsidR="002E14E4" w:rsidRPr="00220590">
          <w:rPr>
            <w:rStyle w:val="a4"/>
            <w:rFonts w:ascii="微软雅黑" w:eastAsia="微软雅黑" w:hAnsi="微软雅黑"/>
            <w:b/>
            <w:bCs/>
            <w:noProof/>
          </w:rPr>
          <w:t>1.2</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应用系统概述</w:t>
        </w:r>
        <w:r w:rsidR="002E14E4">
          <w:rPr>
            <w:noProof/>
            <w:webHidden/>
          </w:rPr>
          <w:tab/>
        </w:r>
        <w:r w:rsidR="002E14E4">
          <w:rPr>
            <w:noProof/>
            <w:webHidden/>
          </w:rPr>
          <w:fldChar w:fldCharType="begin"/>
        </w:r>
        <w:r w:rsidR="002E14E4">
          <w:rPr>
            <w:noProof/>
            <w:webHidden/>
          </w:rPr>
          <w:instrText xml:space="preserve"> PAGEREF _Toc464055586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383AA657"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87" w:history="1">
        <w:r w:rsidR="002E14E4" w:rsidRPr="00220590">
          <w:rPr>
            <w:rStyle w:val="a4"/>
            <w:rFonts w:ascii="微软雅黑" w:eastAsia="微软雅黑" w:hAnsi="微软雅黑"/>
            <w:b/>
            <w:bCs/>
            <w:noProof/>
          </w:rPr>
          <w:t>1.3</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术语定义</w:t>
        </w:r>
        <w:r w:rsidR="002E14E4">
          <w:rPr>
            <w:noProof/>
            <w:webHidden/>
          </w:rPr>
          <w:tab/>
        </w:r>
        <w:r w:rsidR="002E14E4">
          <w:rPr>
            <w:noProof/>
            <w:webHidden/>
          </w:rPr>
          <w:fldChar w:fldCharType="begin"/>
        </w:r>
        <w:r w:rsidR="002E14E4">
          <w:rPr>
            <w:noProof/>
            <w:webHidden/>
          </w:rPr>
          <w:instrText xml:space="preserve"> PAGEREF _Toc464055587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3D0C1892"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88" w:history="1">
        <w:r w:rsidR="002E14E4" w:rsidRPr="00220590">
          <w:rPr>
            <w:rStyle w:val="a4"/>
            <w:rFonts w:ascii="微软雅黑" w:eastAsia="微软雅黑" w:hAnsi="微软雅黑" w:cs="GE Inspira Pitch"/>
            <w:noProof/>
            <w:kern w:val="28"/>
            <w:lang w:val="en-AU"/>
          </w:rPr>
          <w:t>2</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未来作业流程</w:t>
        </w:r>
        <w:r w:rsidR="002E14E4">
          <w:rPr>
            <w:noProof/>
            <w:webHidden/>
          </w:rPr>
          <w:tab/>
        </w:r>
        <w:r w:rsidR="002E14E4">
          <w:rPr>
            <w:noProof/>
            <w:webHidden/>
          </w:rPr>
          <w:fldChar w:fldCharType="begin"/>
        </w:r>
        <w:r w:rsidR="002E14E4">
          <w:rPr>
            <w:noProof/>
            <w:webHidden/>
          </w:rPr>
          <w:instrText xml:space="preserve"> PAGEREF _Toc464055588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14175F06"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89" w:history="1">
        <w:r w:rsidR="002E14E4" w:rsidRPr="00220590">
          <w:rPr>
            <w:rStyle w:val="a4"/>
            <w:rFonts w:ascii="微软雅黑" w:eastAsia="微软雅黑" w:hAnsi="微软雅黑"/>
            <w:b/>
            <w:bCs/>
            <w:noProof/>
          </w:rPr>
          <w:t>2.1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系统功能流程图</w:t>
        </w:r>
        <w:r w:rsidR="002E14E4">
          <w:rPr>
            <w:noProof/>
            <w:webHidden/>
          </w:rPr>
          <w:tab/>
        </w:r>
        <w:r w:rsidR="002E14E4">
          <w:rPr>
            <w:noProof/>
            <w:webHidden/>
          </w:rPr>
          <w:fldChar w:fldCharType="begin"/>
        </w:r>
        <w:r w:rsidR="002E14E4">
          <w:rPr>
            <w:noProof/>
            <w:webHidden/>
          </w:rPr>
          <w:instrText xml:space="preserve"> PAGEREF _Toc464055589 \h </w:instrText>
        </w:r>
        <w:r w:rsidR="002E14E4">
          <w:rPr>
            <w:noProof/>
            <w:webHidden/>
          </w:rPr>
        </w:r>
        <w:r w:rsidR="002E14E4">
          <w:rPr>
            <w:noProof/>
            <w:webHidden/>
          </w:rPr>
          <w:fldChar w:fldCharType="separate"/>
        </w:r>
        <w:r w:rsidR="002E14E4">
          <w:rPr>
            <w:noProof/>
            <w:webHidden/>
          </w:rPr>
          <w:t>3</w:t>
        </w:r>
        <w:r w:rsidR="002E14E4">
          <w:rPr>
            <w:noProof/>
            <w:webHidden/>
          </w:rPr>
          <w:fldChar w:fldCharType="end"/>
        </w:r>
      </w:hyperlink>
    </w:p>
    <w:p w14:paraId="5FA535AE"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90" w:history="1">
        <w:r w:rsidR="002E14E4" w:rsidRPr="00220590">
          <w:rPr>
            <w:rStyle w:val="a4"/>
            <w:rFonts w:ascii="微软雅黑" w:eastAsia="微软雅黑" w:hAnsi="微软雅黑" w:cs="GE Inspira Pitch"/>
            <w:noProof/>
            <w:kern w:val="28"/>
            <w:lang w:val="en-AU"/>
          </w:rPr>
          <w:t>3</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数据模型设计</w:t>
        </w:r>
        <w:r w:rsidR="002E14E4">
          <w:rPr>
            <w:noProof/>
            <w:webHidden/>
          </w:rPr>
          <w:tab/>
        </w:r>
        <w:r w:rsidR="002E14E4">
          <w:rPr>
            <w:noProof/>
            <w:webHidden/>
          </w:rPr>
          <w:fldChar w:fldCharType="begin"/>
        </w:r>
        <w:r w:rsidR="002E14E4">
          <w:rPr>
            <w:noProof/>
            <w:webHidden/>
          </w:rPr>
          <w:instrText xml:space="preserve"> PAGEREF _Toc464055590 \h </w:instrText>
        </w:r>
        <w:r w:rsidR="002E14E4">
          <w:rPr>
            <w:noProof/>
            <w:webHidden/>
          </w:rPr>
        </w:r>
        <w:r w:rsidR="002E14E4">
          <w:rPr>
            <w:noProof/>
            <w:webHidden/>
          </w:rPr>
          <w:fldChar w:fldCharType="separate"/>
        </w:r>
        <w:r w:rsidR="002E14E4">
          <w:rPr>
            <w:noProof/>
            <w:webHidden/>
          </w:rPr>
          <w:t>4</w:t>
        </w:r>
        <w:r w:rsidR="002E14E4">
          <w:rPr>
            <w:noProof/>
            <w:webHidden/>
          </w:rPr>
          <w:fldChar w:fldCharType="end"/>
        </w:r>
      </w:hyperlink>
    </w:p>
    <w:p w14:paraId="60093F82"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91" w:history="1">
        <w:r w:rsidR="002E14E4" w:rsidRPr="00220590">
          <w:rPr>
            <w:rStyle w:val="a4"/>
            <w:rFonts w:ascii="微软雅黑" w:eastAsia="微软雅黑" w:hAnsi="微软雅黑"/>
            <w:b/>
            <w:bCs/>
            <w:noProof/>
          </w:rPr>
          <w:t>3.1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（数据对象名称）</w:t>
        </w:r>
        <w:r w:rsidR="002E14E4">
          <w:rPr>
            <w:noProof/>
            <w:webHidden/>
          </w:rPr>
          <w:tab/>
        </w:r>
        <w:r w:rsidR="002E14E4">
          <w:rPr>
            <w:noProof/>
            <w:webHidden/>
          </w:rPr>
          <w:fldChar w:fldCharType="begin"/>
        </w:r>
        <w:r w:rsidR="002E14E4">
          <w:rPr>
            <w:noProof/>
            <w:webHidden/>
          </w:rPr>
          <w:instrText xml:space="preserve"> PAGEREF _Toc464055591 \h </w:instrText>
        </w:r>
        <w:r w:rsidR="002E14E4">
          <w:rPr>
            <w:noProof/>
            <w:webHidden/>
          </w:rPr>
        </w:r>
        <w:r w:rsidR="002E14E4">
          <w:rPr>
            <w:noProof/>
            <w:webHidden/>
          </w:rPr>
          <w:fldChar w:fldCharType="separate"/>
        </w:r>
        <w:r w:rsidR="002E14E4">
          <w:rPr>
            <w:noProof/>
            <w:webHidden/>
          </w:rPr>
          <w:t>4</w:t>
        </w:r>
        <w:r w:rsidR="002E14E4">
          <w:rPr>
            <w:noProof/>
            <w:webHidden/>
          </w:rPr>
          <w:fldChar w:fldCharType="end"/>
        </w:r>
      </w:hyperlink>
    </w:p>
    <w:p w14:paraId="5DD63C43"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92" w:history="1">
        <w:r w:rsidR="002E14E4" w:rsidRPr="00220590">
          <w:rPr>
            <w:rStyle w:val="a4"/>
            <w:rFonts w:ascii="微软雅黑" w:eastAsia="微软雅黑" w:hAnsi="微软雅黑" w:cs="GE Inspira Pitch"/>
            <w:noProof/>
            <w:kern w:val="28"/>
            <w:lang w:val="en-AU"/>
          </w:rPr>
          <w:t>4</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系统功能设计</w:t>
        </w:r>
        <w:r w:rsidR="002E14E4">
          <w:rPr>
            <w:noProof/>
            <w:webHidden/>
          </w:rPr>
          <w:tab/>
        </w:r>
        <w:r w:rsidR="002E14E4">
          <w:rPr>
            <w:noProof/>
            <w:webHidden/>
          </w:rPr>
          <w:fldChar w:fldCharType="begin"/>
        </w:r>
        <w:r w:rsidR="002E14E4">
          <w:rPr>
            <w:noProof/>
            <w:webHidden/>
          </w:rPr>
          <w:instrText xml:space="preserve"> PAGEREF _Toc464055592 \h </w:instrText>
        </w:r>
        <w:r w:rsidR="002E14E4">
          <w:rPr>
            <w:noProof/>
            <w:webHidden/>
          </w:rPr>
        </w:r>
        <w:r w:rsidR="002E14E4">
          <w:rPr>
            <w:noProof/>
            <w:webHidden/>
          </w:rPr>
          <w:fldChar w:fldCharType="separate"/>
        </w:r>
        <w:r w:rsidR="002E14E4">
          <w:rPr>
            <w:noProof/>
            <w:webHidden/>
          </w:rPr>
          <w:t>5</w:t>
        </w:r>
        <w:r w:rsidR="002E14E4">
          <w:rPr>
            <w:noProof/>
            <w:webHidden/>
          </w:rPr>
          <w:fldChar w:fldCharType="end"/>
        </w:r>
      </w:hyperlink>
    </w:p>
    <w:p w14:paraId="7ED2AE9A"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93" w:history="1">
        <w:r w:rsidR="002E14E4" w:rsidRPr="00220590">
          <w:rPr>
            <w:rStyle w:val="a4"/>
            <w:rFonts w:ascii="微软雅黑" w:eastAsia="微软雅黑" w:hAnsi="微软雅黑"/>
            <w:b/>
            <w:bCs/>
            <w:noProof/>
          </w:rPr>
          <w:t>4.1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模块或功能名称</w:t>
        </w:r>
        <w:r w:rsidR="002E14E4">
          <w:rPr>
            <w:noProof/>
            <w:webHidden/>
          </w:rPr>
          <w:tab/>
        </w:r>
        <w:r w:rsidR="002E14E4">
          <w:rPr>
            <w:noProof/>
            <w:webHidden/>
          </w:rPr>
          <w:fldChar w:fldCharType="begin"/>
        </w:r>
        <w:r w:rsidR="002E14E4">
          <w:rPr>
            <w:noProof/>
            <w:webHidden/>
          </w:rPr>
          <w:instrText xml:space="preserve"> PAGEREF _Toc464055593 \h </w:instrText>
        </w:r>
        <w:r w:rsidR="002E14E4">
          <w:rPr>
            <w:noProof/>
            <w:webHidden/>
          </w:rPr>
        </w:r>
        <w:r w:rsidR="002E14E4">
          <w:rPr>
            <w:noProof/>
            <w:webHidden/>
          </w:rPr>
          <w:fldChar w:fldCharType="separate"/>
        </w:r>
        <w:r w:rsidR="002E14E4">
          <w:rPr>
            <w:noProof/>
            <w:webHidden/>
          </w:rPr>
          <w:t>6</w:t>
        </w:r>
        <w:r w:rsidR="002E14E4">
          <w:rPr>
            <w:noProof/>
            <w:webHidden/>
          </w:rPr>
          <w:fldChar w:fldCharType="end"/>
        </w:r>
      </w:hyperlink>
    </w:p>
    <w:p w14:paraId="73814919"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94" w:history="1">
        <w:r w:rsidR="002E14E4" w:rsidRPr="00220590">
          <w:rPr>
            <w:rStyle w:val="a4"/>
            <w:rFonts w:ascii="微软雅黑" w:eastAsia="微软雅黑" w:hAnsi="微软雅黑" w:cs="GE Inspira Pitch"/>
            <w:noProof/>
            <w:kern w:val="28"/>
            <w:lang w:val="en-AU"/>
          </w:rPr>
          <w:t>5</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系统集成设计</w:t>
        </w:r>
        <w:r w:rsidR="002E14E4">
          <w:rPr>
            <w:noProof/>
            <w:webHidden/>
          </w:rPr>
          <w:tab/>
        </w:r>
        <w:r w:rsidR="002E14E4">
          <w:rPr>
            <w:noProof/>
            <w:webHidden/>
          </w:rPr>
          <w:fldChar w:fldCharType="begin"/>
        </w:r>
        <w:r w:rsidR="002E14E4">
          <w:rPr>
            <w:noProof/>
            <w:webHidden/>
          </w:rPr>
          <w:instrText xml:space="preserve"> PAGEREF _Toc464055594 \h </w:instrText>
        </w:r>
        <w:r w:rsidR="002E14E4">
          <w:rPr>
            <w:noProof/>
            <w:webHidden/>
          </w:rPr>
        </w:r>
        <w:r w:rsidR="002E14E4">
          <w:rPr>
            <w:noProof/>
            <w:webHidden/>
          </w:rPr>
          <w:fldChar w:fldCharType="separate"/>
        </w:r>
        <w:r w:rsidR="002E14E4">
          <w:rPr>
            <w:noProof/>
            <w:webHidden/>
          </w:rPr>
          <w:t>7</w:t>
        </w:r>
        <w:r w:rsidR="002E14E4">
          <w:rPr>
            <w:noProof/>
            <w:webHidden/>
          </w:rPr>
          <w:fldChar w:fldCharType="end"/>
        </w:r>
      </w:hyperlink>
    </w:p>
    <w:p w14:paraId="41DE275D"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595" w:history="1">
        <w:r w:rsidR="002E14E4" w:rsidRPr="00220590">
          <w:rPr>
            <w:rStyle w:val="a4"/>
            <w:rFonts w:ascii="微软雅黑" w:eastAsia="微软雅黑" w:hAnsi="微软雅黑"/>
            <w:b/>
            <w:bCs/>
            <w:noProof/>
          </w:rPr>
          <w:t>5.1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集成系统名称</w:t>
        </w:r>
        <w:r w:rsidR="002E14E4">
          <w:rPr>
            <w:noProof/>
            <w:webHidden/>
          </w:rPr>
          <w:tab/>
        </w:r>
        <w:r w:rsidR="002E14E4">
          <w:rPr>
            <w:noProof/>
            <w:webHidden/>
          </w:rPr>
          <w:fldChar w:fldCharType="begin"/>
        </w:r>
        <w:r w:rsidR="002E14E4">
          <w:rPr>
            <w:noProof/>
            <w:webHidden/>
          </w:rPr>
          <w:instrText xml:space="preserve"> PAGEREF _Toc464055595 \h </w:instrText>
        </w:r>
        <w:r w:rsidR="002E14E4">
          <w:rPr>
            <w:noProof/>
            <w:webHidden/>
          </w:rPr>
        </w:r>
        <w:r w:rsidR="002E14E4">
          <w:rPr>
            <w:noProof/>
            <w:webHidden/>
          </w:rPr>
          <w:fldChar w:fldCharType="separate"/>
        </w:r>
        <w:r w:rsidR="002E14E4">
          <w:rPr>
            <w:noProof/>
            <w:webHidden/>
          </w:rPr>
          <w:t>7</w:t>
        </w:r>
        <w:r w:rsidR="002E14E4">
          <w:rPr>
            <w:noProof/>
            <w:webHidden/>
          </w:rPr>
          <w:fldChar w:fldCharType="end"/>
        </w:r>
      </w:hyperlink>
    </w:p>
    <w:p w14:paraId="0298E831" w14:textId="77777777" w:rsidR="002E14E4" w:rsidRDefault="006971A1">
      <w:pPr>
        <w:pStyle w:val="20"/>
        <w:tabs>
          <w:tab w:val="left" w:pos="1000"/>
          <w:tab w:val="right" w:leader="dot" w:pos="9906"/>
        </w:tabs>
        <w:rPr>
          <w:rFonts w:eastAsiaTheme="minorEastAsia" w:cstheme="minorBidi"/>
          <w:smallCaps w:val="0"/>
          <w:noProof/>
          <w:kern w:val="2"/>
          <w:sz w:val="21"/>
          <w:szCs w:val="22"/>
        </w:rPr>
      </w:pPr>
      <w:hyperlink w:anchor="_Toc464055596" w:history="1">
        <w:r w:rsidR="002E14E4" w:rsidRPr="00220590">
          <w:rPr>
            <w:rStyle w:val="a4"/>
            <w:rFonts w:ascii="微软雅黑" w:eastAsia="微软雅黑" w:hAnsi="微软雅黑"/>
            <w:b/>
            <w:bCs/>
            <w:noProof/>
          </w:rPr>
          <w:t>5.1.1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集成场景</w:t>
        </w:r>
        <w:r w:rsidR="002E14E4">
          <w:rPr>
            <w:noProof/>
            <w:webHidden/>
          </w:rPr>
          <w:tab/>
        </w:r>
        <w:r w:rsidR="002E14E4">
          <w:rPr>
            <w:noProof/>
            <w:webHidden/>
          </w:rPr>
          <w:fldChar w:fldCharType="begin"/>
        </w:r>
        <w:r w:rsidR="002E14E4">
          <w:rPr>
            <w:noProof/>
            <w:webHidden/>
          </w:rPr>
          <w:instrText xml:space="preserve"> PAGEREF _Toc464055596 \h </w:instrText>
        </w:r>
        <w:r w:rsidR="002E14E4">
          <w:rPr>
            <w:noProof/>
            <w:webHidden/>
          </w:rPr>
        </w:r>
        <w:r w:rsidR="002E14E4">
          <w:rPr>
            <w:noProof/>
            <w:webHidden/>
          </w:rPr>
          <w:fldChar w:fldCharType="separate"/>
        </w:r>
        <w:r w:rsidR="002E14E4">
          <w:rPr>
            <w:noProof/>
            <w:webHidden/>
          </w:rPr>
          <w:t>7</w:t>
        </w:r>
        <w:r w:rsidR="002E14E4">
          <w:rPr>
            <w:noProof/>
            <w:webHidden/>
          </w:rPr>
          <w:fldChar w:fldCharType="end"/>
        </w:r>
      </w:hyperlink>
    </w:p>
    <w:p w14:paraId="3F104544" w14:textId="77777777" w:rsidR="002E14E4" w:rsidRDefault="006971A1">
      <w:pPr>
        <w:pStyle w:val="20"/>
        <w:tabs>
          <w:tab w:val="left" w:pos="1000"/>
          <w:tab w:val="right" w:leader="dot" w:pos="9906"/>
        </w:tabs>
        <w:rPr>
          <w:rFonts w:eastAsiaTheme="minorEastAsia" w:cstheme="minorBidi"/>
          <w:smallCaps w:val="0"/>
          <w:noProof/>
          <w:kern w:val="2"/>
          <w:sz w:val="21"/>
          <w:szCs w:val="22"/>
        </w:rPr>
      </w:pPr>
      <w:hyperlink w:anchor="_Toc464055597" w:history="1">
        <w:r w:rsidR="002E14E4" w:rsidRPr="00220590">
          <w:rPr>
            <w:rStyle w:val="a4"/>
            <w:rFonts w:ascii="微软雅黑" w:eastAsia="微软雅黑" w:hAnsi="微软雅黑"/>
            <w:b/>
            <w:bCs/>
            <w:noProof/>
          </w:rPr>
          <w:t>5.1.2</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集成数据</w:t>
        </w:r>
        <w:r w:rsidR="002E14E4">
          <w:rPr>
            <w:noProof/>
            <w:webHidden/>
          </w:rPr>
          <w:tab/>
        </w:r>
        <w:r w:rsidR="002E14E4">
          <w:rPr>
            <w:noProof/>
            <w:webHidden/>
          </w:rPr>
          <w:fldChar w:fldCharType="begin"/>
        </w:r>
        <w:r w:rsidR="002E14E4">
          <w:rPr>
            <w:noProof/>
            <w:webHidden/>
          </w:rPr>
          <w:instrText xml:space="preserve"> PAGEREF _Toc464055597 \h </w:instrText>
        </w:r>
        <w:r w:rsidR="002E14E4">
          <w:rPr>
            <w:noProof/>
            <w:webHidden/>
          </w:rPr>
        </w:r>
        <w:r w:rsidR="002E14E4">
          <w:rPr>
            <w:noProof/>
            <w:webHidden/>
          </w:rPr>
          <w:fldChar w:fldCharType="separate"/>
        </w:r>
        <w:r w:rsidR="002E14E4">
          <w:rPr>
            <w:noProof/>
            <w:webHidden/>
          </w:rPr>
          <w:t>8</w:t>
        </w:r>
        <w:r w:rsidR="002E14E4">
          <w:rPr>
            <w:noProof/>
            <w:webHidden/>
          </w:rPr>
          <w:fldChar w:fldCharType="end"/>
        </w:r>
      </w:hyperlink>
    </w:p>
    <w:p w14:paraId="6E3E14A6"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98" w:history="1">
        <w:r w:rsidR="002E14E4" w:rsidRPr="00220590">
          <w:rPr>
            <w:rStyle w:val="a4"/>
            <w:rFonts w:ascii="微软雅黑" w:eastAsia="微软雅黑" w:hAnsi="微软雅黑" w:cs="GE Inspira Pitch"/>
            <w:noProof/>
            <w:kern w:val="28"/>
            <w:lang w:val="en-AU"/>
          </w:rPr>
          <w:t>6</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组织与权限</w:t>
        </w:r>
        <w:r w:rsidR="002E14E4">
          <w:rPr>
            <w:noProof/>
            <w:webHidden/>
          </w:rPr>
          <w:tab/>
        </w:r>
        <w:r w:rsidR="002E14E4">
          <w:rPr>
            <w:noProof/>
            <w:webHidden/>
          </w:rPr>
          <w:fldChar w:fldCharType="begin"/>
        </w:r>
        <w:r w:rsidR="002E14E4">
          <w:rPr>
            <w:noProof/>
            <w:webHidden/>
          </w:rPr>
          <w:instrText xml:space="preserve"> PAGEREF _Toc464055598 \h </w:instrText>
        </w:r>
        <w:r w:rsidR="002E14E4">
          <w:rPr>
            <w:noProof/>
            <w:webHidden/>
          </w:rPr>
        </w:r>
        <w:r w:rsidR="002E14E4">
          <w:rPr>
            <w:noProof/>
            <w:webHidden/>
          </w:rPr>
          <w:fldChar w:fldCharType="separate"/>
        </w:r>
        <w:r w:rsidR="002E14E4">
          <w:rPr>
            <w:noProof/>
            <w:webHidden/>
          </w:rPr>
          <w:t>8</w:t>
        </w:r>
        <w:r w:rsidR="002E14E4">
          <w:rPr>
            <w:noProof/>
            <w:webHidden/>
          </w:rPr>
          <w:fldChar w:fldCharType="end"/>
        </w:r>
      </w:hyperlink>
    </w:p>
    <w:p w14:paraId="5EAB1811" w14:textId="77777777" w:rsidR="002E14E4" w:rsidRDefault="006971A1">
      <w:pPr>
        <w:pStyle w:val="10"/>
        <w:tabs>
          <w:tab w:val="left" w:pos="400"/>
          <w:tab w:val="right" w:leader="dot" w:pos="9906"/>
        </w:tabs>
        <w:rPr>
          <w:rFonts w:eastAsiaTheme="minorEastAsia" w:cstheme="minorBidi"/>
          <w:b w:val="0"/>
          <w:bCs w:val="0"/>
          <w:caps w:val="0"/>
          <w:noProof/>
          <w:kern w:val="2"/>
          <w:sz w:val="21"/>
          <w:szCs w:val="22"/>
        </w:rPr>
      </w:pPr>
      <w:hyperlink w:anchor="_Toc464055599" w:history="1">
        <w:r w:rsidR="002E14E4" w:rsidRPr="00220590">
          <w:rPr>
            <w:rStyle w:val="a4"/>
            <w:rFonts w:ascii="微软雅黑" w:eastAsia="微软雅黑" w:hAnsi="微软雅黑" w:cs="GE Inspira Pitch"/>
            <w:noProof/>
            <w:kern w:val="28"/>
            <w:lang w:val="en-AU"/>
          </w:rPr>
          <w:t>7</w:t>
        </w:r>
        <w:r w:rsidR="002E14E4">
          <w:rPr>
            <w:rFonts w:eastAsiaTheme="minorEastAsia" w:cstheme="minorBidi"/>
            <w:b w:val="0"/>
            <w:bCs w:val="0"/>
            <w:caps w:val="0"/>
            <w:noProof/>
            <w:kern w:val="2"/>
            <w:sz w:val="21"/>
            <w:szCs w:val="22"/>
          </w:rPr>
          <w:tab/>
        </w:r>
        <w:r w:rsidR="002E14E4" w:rsidRPr="00220590">
          <w:rPr>
            <w:rStyle w:val="a4"/>
            <w:rFonts w:ascii="微软雅黑" w:eastAsia="微软雅黑" w:hAnsi="微软雅黑" w:cs="GE Inspira Pitch" w:hint="eastAsia"/>
            <w:noProof/>
            <w:kern w:val="28"/>
            <w:lang w:val="en-AU"/>
          </w:rPr>
          <w:t>系统部署</w:t>
        </w:r>
        <w:r w:rsidR="002E14E4">
          <w:rPr>
            <w:noProof/>
            <w:webHidden/>
          </w:rPr>
          <w:tab/>
        </w:r>
        <w:r w:rsidR="002E14E4">
          <w:rPr>
            <w:noProof/>
            <w:webHidden/>
          </w:rPr>
          <w:fldChar w:fldCharType="begin"/>
        </w:r>
        <w:r w:rsidR="002E14E4">
          <w:rPr>
            <w:noProof/>
            <w:webHidden/>
          </w:rPr>
          <w:instrText xml:space="preserve"> PAGEREF _Toc464055599 \h </w:instrText>
        </w:r>
        <w:r w:rsidR="002E14E4">
          <w:rPr>
            <w:noProof/>
            <w:webHidden/>
          </w:rPr>
        </w:r>
        <w:r w:rsidR="002E14E4">
          <w:rPr>
            <w:noProof/>
            <w:webHidden/>
          </w:rPr>
          <w:fldChar w:fldCharType="separate"/>
        </w:r>
        <w:r w:rsidR="002E14E4">
          <w:rPr>
            <w:noProof/>
            <w:webHidden/>
          </w:rPr>
          <w:t>9</w:t>
        </w:r>
        <w:r w:rsidR="002E14E4">
          <w:rPr>
            <w:noProof/>
            <w:webHidden/>
          </w:rPr>
          <w:fldChar w:fldCharType="end"/>
        </w:r>
      </w:hyperlink>
    </w:p>
    <w:p w14:paraId="64C73671"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600" w:history="1">
        <w:r w:rsidR="002E14E4" w:rsidRPr="00220590">
          <w:rPr>
            <w:rStyle w:val="a4"/>
            <w:rFonts w:ascii="微软雅黑" w:eastAsia="微软雅黑" w:hAnsi="微软雅黑"/>
            <w:b/>
            <w:bCs/>
            <w:noProof/>
          </w:rPr>
          <w:t>7.1</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当前网络拓扑结构</w:t>
        </w:r>
        <w:r w:rsidR="002E14E4">
          <w:rPr>
            <w:noProof/>
            <w:webHidden/>
          </w:rPr>
          <w:tab/>
        </w:r>
        <w:r w:rsidR="002E14E4">
          <w:rPr>
            <w:noProof/>
            <w:webHidden/>
          </w:rPr>
          <w:fldChar w:fldCharType="begin"/>
        </w:r>
        <w:r w:rsidR="002E14E4">
          <w:rPr>
            <w:noProof/>
            <w:webHidden/>
          </w:rPr>
          <w:instrText xml:space="preserve"> PAGEREF _Toc464055600 \h </w:instrText>
        </w:r>
        <w:r w:rsidR="002E14E4">
          <w:rPr>
            <w:noProof/>
            <w:webHidden/>
          </w:rPr>
        </w:r>
        <w:r w:rsidR="002E14E4">
          <w:rPr>
            <w:noProof/>
            <w:webHidden/>
          </w:rPr>
          <w:fldChar w:fldCharType="separate"/>
        </w:r>
        <w:r w:rsidR="002E14E4">
          <w:rPr>
            <w:noProof/>
            <w:webHidden/>
          </w:rPr>
          <w:t>9</w:t>
        </w:r>
        <w:r w:rsidR="002E14E4">
          <w:rPr>
            <w:noProof/>
            <w:webHidden/>
          </w:rPr>
          <w:fldChar w:fldCharType="end"/>
        </w:r>
      </w:hyperlink>
    </w:p>
    <w:p w14:paraId="498066F7"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601" w:history="1">
        <w:r w:rsidR="002E14E4" w:rsidRPr="00220590">
          <w:rPr>
            <w:rStyle w:val="a4"/>
            <w:rFonts w:ascii="微软雅黑" w:eastAsia="微软雅黑" w:hAnsi="微软雅黑"/>
            <w:b/>
            <w:bCs/>
            <w:noProof/>
          </w:rPr>
          <w:t>7.2</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未来生产系统部署建议</w:t>
        </w:r>
        <w:r w:rsidR="002E14E4">
          <w:rPr>
            <w:noProof/>
            <w:webHidden/>
          </w:rPr>
          <w:tab/>
        </w:r>
        <w:r w:rsidR="002E14E4">
          <w:rPr>
            <w:noProof/>
            <w:webHidden/>
          </w:rPr>
          <w:fldChar w:fldCharType="begin"/>
        </w:r>
        <w:r w:rsidR="002E14E4">
          <w:rPr>
            <w:noProof/>
            <w:webHidden/>
          </w:rPr>
          <w:instrText xml:space="preserve"> PAGEREF _Toc464055601 \h </w:instrText>
        </w:r>
        <w:r w:rsidR="002E14E4">
          <w:rPr>
            <w:noProof/>
            <w:webHidden/>
          </w:rPr>
        </w:r>
        <w:r w:rsidR="002E14E4">
          <w:rPr>
            <w:noProof/>
            <w:webHidden/>
          </w:rPr>
          <w:fldChar w:fldCharType="separate"/>
        </w:r>
        <w:r w:rsidR="002E14E4">
          <w:rPr>
            <w:noProof/>
            <w:webHidden/>
          </w:rPr>
          <w:t>9</w:t>
        </w:r>
        <w:r w:rsidR="002E14E4">
          <w:rPr>
            <w:noProof/>
            <w:webHidden/>
          </w:rPr>
          <w:fldChar w:fldCharType="end"/>
        </w:r>
      </w:hyperlink>
    </w:p>
    <w:p w14:paraId="5DFAEA5E"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602" w:history="1">
        <w:r w:rsidR="002E14E4" w:rsidRPr="00220590">
          <w:rPr>
            <w:rStyle w:val="a4"/>
            <w:rFonts w:ascii="微软雅黑" w:eastAsia="微软雅黑" w:hAnsi="微软雅黑"/>
            <w:b/>
            <w:bCs/>
            <w:noProof/>
          </w:rPr>
          <w:t>7.3</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未来生产系统硬件配置建议</w:t>
        </w:r>
        <w:r w:rsidR="002E14E4">
          <w:rPr>
            <w:noProof/>
            <w:webHidden/>
          </w:rPr>
          <w:tab/>
        </w:r>
        <w:r w:rsidR="002E14E4">
          <w:rPr>
            <w:noProof/>
            <w:webHidden/>
          </w:rPr>
          <w:fldChar w:fldCharType="begin"/>
        </w:r>
        <w:r w:rsidR="002E14E4">
          <w:rPr>
            <w:noProof/>
            <w:webHidden/>
          </w:rPr>
          <w:instrText xml:space="preserve"> PAGEREF _Toc464055602 \h </w:instrText>
        </w:r>
        <w:r w:rsidR="002E14E4">
          <w:rPr>
            <w:noProof/>
            <w:webHidden/>
          </w:rPr>
        </w:r>
        <w:r w:rsidR="002E14E4">
          <w:rPr>
            <w:noProof/>
            <w:webHidden/>
          </w:rPr>
          <w:fldChar w:fldCharType="separate"/>
        </w:r>
        <w:r w:rsidR="002E14E4">
          <w:rPr>
            <w:noProof/>
            <w:webHidden/>
          </w:rPr>
          <w:t>11</w:t>
        </w:r>
        <w:r w:rsidR="002E14E4">
          <w:rPr>
            <w:noProof/>
            <w:webHidden/>
          </w:rPr>
          <w:fldChar w:fldCharType="end"/>
        </w:r>
      </w:hyperlink>
    </w:p>
    <w:p w14:paraId="7DFE13C7" w14:textId="77777777" w:rsidR="002E14E4" w:rsidRDefault="006971A1">
      <w:pPr>
        <w:pStyle w:val="20"/>
        <w:tabs>
          <w:tab w:val="left" w:pos="800"/>
          <w:tab w:val="right" w:leader="dot" w:pos="9906"/>
        </w:tabs>
        <w:rPr>
          <w:rFonts w:eastAsiaTheme="minorEastAsia" w:cstheme="minorBidi"/>
          <w:smallCaps w:val="0"/>
          <w:noProof/>
          <w:kern w:val="2"/>
          <w:sz w:val="21"/>
          <w:szCs w:val="22"/>
        </w:rPr>
      </w:pPr>
      <w:hyperlink w:anchor="_Toc464055603" w:history="1">
        <w:r w:rsidR="002E14E4" w:rsidRPr="00220590">
          <w:rPr>
            <w:rStyle w:val="a4"/>
            <w:rFonts w:ascii="微软雅黑" w:eastAsia="微软雅黑" w:hAnsi="微软雅黑"/>
            <w:b/>
            <w:bCs/>
            <w:noProof/>
          </w:rPr>
          <w:t>7.4</w:t>
        </w:r>
        <w:r w:rsidR="002E14E4">
          <w:rPr>
            <w:rFonts w:eastAsiaTheme="minorEastAsia" w:cstheme="minorBidi"/>
            <w:smallCaps w:val="0"/>
            <w:noProof/>
            <w:kern w:val="2"/>
            <w:sz w:val="21"/>
            <w:szCs w:val="22"/>
          </w:rPr>
          <w:tab/>
        </w:r>
        <w:r w:rsidR="002E14E4" w:rsidRPr="00220590">
          <w:rPr>
            <w:rStyle w:val="a4"/>
            <w:rFonts w:ascii="微软雅黑" w:eastAsia="微软雅黑" w:hAnsi="微软雅黑" w:hint="eastAsia"/>
            <w:b/>
            <w:bCs/>
            <w:noProof/>
          </w:rPr>
          <w:t>未来客户端硬件配置建议</w:t>
        </w:r>
        <w:r w:rsidR="002E14E4">
          <w:rPr>
            <w:noProof/>
            <w:webHidden/>
          </w:rPr>
          <w:tab/>
        </w:r>
        <w:r w:rsidR="002E14E4">
          <w:rPr>
            <w:noProof/>
            <w:webHidden/>
          </w:rPr>
          <w:fldChar w:fldCharType="begin"/>
        </w:r>
        <w:r w:rsidR="002E14E4">
          <w:rPr>
            <w:noProof/>
            <w:webHidden/>
          </w:rPr>
          <w:instrText xml:space="preserve"> PAGEREF _Toc464055603 \h </w:instrText>
        </w:r>
        <w:r w:rsidR="002E14E4">
          <w:rPr>
            <w:noProof/>
            <w:webHidden/>
          </w:rPr>
        </w:r>
        <w:r w:rsidR="002E14E4">
          <w:rPr>
            <w:noProof/>
            <w:webHidden/>
          </w:rPr>
          <w:fldChar w:fldCharType="separate"/>
        </w:r>
        <w:r w:rsidR="002E14E4">
          <w:rPr>
            <w:noProof/>
            <w:webHidden/>
          </w:rPr>
          <w:t>11</w:t>
        </w:r>
        <w:r w:rsidR="002E14E4">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64055584"/>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64055585"/>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64055586"/>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hint="eastAsia"/>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64055587"/>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Pr="00825D17"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64055588"/>
      <w:r>
        <w:rPr>
          <w:rFonts w:ascii="微软雅黑" w:eastAsia="微软雅黑" w:hAnsi="微软雅黑" w:cs="GE Inspira Pitch" w:hint="eastAsia"/>
          <w:b/>
          <w:bCs/>
          <w:noProof/>
          <w:color w:val="000080"/>
          <w:kern w:val="28"/>
          <w:szCs w:val="28"/>
          <w:lang w:val="en-AU"/>
        </w:rPr>
        <w:lastRenderedPageBreak/>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hint="eastAsia"/>
          <w:b/>
          <w:bCs/>
          <w:color w:val="000000" w:themeColor="text1"/>
          <w:sz w:val="24"/>
          <w:szCs w:val="24"/>
          <w:lang w:val="en-US"/>
        </w:rPr>
      </w:pPr>
      <w:bookmarkStart w:id="7" w:name="_Toc464055589"/>
      <w:r>
        <w:rPr>
          <w:rFonts w:ascii="微软雅黑" w:eastAsia="微软雅黑" w:hAnsi="微软雅黑" w:cs="Times New Roman" w:hint="eastAsia"/>
          <w:b/>
          <w:bCs/>
          <w:color w:val="000000" w:themeColor="text1"/>
          <w:sz w:val="24"/>
          <w:szCs w:val="24"/>
          <w:lang w:val="en-US"/>
        </w:rPr>
        <w:t>系统功能流程图</w:t>
      </w:r>
      <w:bookmarkEnd w:id="7"/>
    </w:p>
    <w:p w14:paraId="17575042" w14:textId="171DC035" w:rsidR="00707D83" w:rsidRDefault="00167F60" w:rsidP="00C633C4">
      <w:pPr>
        <w:rPr>
          <w:rFonts w:hint="eastAsia"/>
        </w:rPr>
      </w:pPr>
      <w:r w:rsidRPr="00167F60">
        <w:drawing>
          <wp:inline distT="0" distB="0" distL="0" distR="0" wp14:anchorId="4D3E50A3" wp14:editId="62890763">
            <wp:extent cx="6296660" cy="39782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397827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64055590"/>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hint="eastAsia"/>
          <w:b/>
          <w:bCs/>
          <w:color w:val="000000" w:themeColor="text1"/>
          <w:sz w:val="24"/>
          <w:szCs w:val="24"/>
          <w:lang w:val="en-US"/>
        </w:rPr>
      </w:pPr>
      <w:bookmarkStart w:id="9" w:name="_Toc464055591"/>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579BB5BD" w:rsidR="00167F60" w:rsidRPr="00167F60" w:rsidRDefault="00167F60" w:rsidP="00167F60">
      <w:pPr>
        <w:rPr>
          <w:rFonts w:hint="eastAsia"/>
        </w:rPr>
      </w:pPr>
      <w:r w:rsidRPr="00167F60">
        <w:t xml:space="preserve"> </w:t>
      </w:r>
    </w:p>
    <w:p w14:paraId="70A9D435" w14:textId="77777777"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cs="Arial" w:hint="eastAsia"/>
          <w:b/>
        </w:rPr>
        <w:t>数据整理层</w:t>
      </w:r>
    </w:p>
    <w:p w14:paraId="3E3EE413" w14:textId="06633A09" w:rsidR="00707D83" w:rsidRPr="00707D83" w:rsidRDefault="00707D83" w:rsidP="00D02F95"/>
    <w:p w14:paraId="0DC07942" w14:textId="77777777" w:rsidR="00707D83" w:rsidRPr="00325D6D" w:rsidRDefault="00707D83" w:rsidP="00707D83">
      <w:pPr>
        <w:pStyle w:val="afa"/>
        <w:numPr>
          <w:ilvl w:val="0"/>
          <w:numId w:val="6"/>
        </w:numPr>
        <w:spacing w:before="240" w:after="100" w:afterAutospacing="1" w:line="276" w:lineRule="auto"/>
        <w:ind w:firstLineChars="0"/>
        <w:outlineLvl w:val="3"/>
        <w:rPr>
          <w:rFonts w:cs="Arial"/>
          <w:b/>
        </w:rPr>
      </w:pPr>
      <w:r w:rsidRPr="00325D6D">
        <w:rPr>
          <w:rFonts w:cs="Arial" w:hint="eastAsia"/>
          <w:b/>
        </w:rPr>
        <w:t>数据集层</w:t>
      </w:r>
    </w:p>
    <w:p w14:paraId="2BF88FFA" w14:textId="27B61382" w:rsidR="00707D83" w:rsidRDefault="00707D83" w:rsidP="00707D83"/>
    <w:p w14:paraId="79B829BB" w14:textId="77777777" w:rsidR="00707D83" w:rsidRP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64055592"/>
      <w:r>
        <w:rPr>
          <w:rFonts w:ascii="微软雅黑" w:eastAsia="微软雅黑" w:hAnsi="微软雅黑" w:cs="GE Inspira Pitch" w:hint="eastAsia"/>
          <w:b/>
          <w:bCs/>
          <w:noProof/>
          <w:color w:val="000080"/>
          <w:kern w:val="28"/>
          <w:szCs w:val="28"/>
          <w:lang w:val="en-AU"/>
        </w:rPr>
        <w:lastRenderedPageBreak/>
        <w:t>系统功能设计</w:t>
      </w:r>
      <w:bookmarkEnd w:id="10"/>
    </w:p>
    <w:p w14:paraId="2E615366" w14:textId="010CB641" w:rsidR="00511777" w:rsidRPr="00511777" w:rsidRDefault="00D04CED" w:rsidP="00511777">
      <w:pPr>
        <w:rPr>
          <w:lang w:val="en-AU"/>
        </w:rPr>
      </w:pPr>
      <w:r w:rsidRPr="00D04CED">
        <w:rPr>
          <w:lang w:val="en-AU"/>
        </w:rPr>
        <w:drawing>
          <wp:inline distT="0" distB="0" distL="0" distR="0" wp14:anchorId="5FB88473" wp14:editId="58D13459">
            <wp:extent cx="6296660" cy="2458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6660" cy="2458720"/>
                    </a:xfrm>
                    <a:prstGeom prst="rect">
                      <a:avLst/>
                    </a:prstGeom>
                  </pic:spPr>
                </pic:pic>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64055593"/>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64055594"/>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3" w:name="_Toc464055595"/>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hint="eastAsia"/>
          <w:b/>
          <w:bCs/>
          <w:color w:val="000000" w:themeColor="text1"/>
          <w:sz w:val="21"/>
          <w:szCs w:val="21"/>
          <w:lang w:val="en-US"/>
        </w:rPr>
      </w:pPr>
      <w:bookmarkStart w:id="14" w:name="_Toc464055596"/>
      <w:r>
        <w:rPr>
          <w:rFonts w:ascii="微软雅黑" w:eastAsia="微软雅黑" w:hAnsi="微软雅黑" w:cs="Times New Roman" w:hint="eastAsia"/>
          <w:b/>
          <w:bCs/>
          <w:color w:val="000000" w:themeColor="text1"/>
          <w:sz w:val="21"/>
          <w:szCs w:val="21"/>
          <w:lang w:val="en-US"/>
        </w:rPr>
        <w:t>集成场景</w:t>
      </w:r>
      <w:bookmarkEnd w:id="14"/>
    </w:p>
    <w:p w14:paraId="0AD43DC3" w14:textId="362E0CC6" w:rsidR="00C633C4" w:rsidRPr="00C633C4" w:rsidRDefault="00C633C4" w:rsidP="00C633C4">
      <w:pPr>
        <w:rPr>
          <w:rFonts w:hint="eastAsia"/>
        </w:rPr>
      </w:pPr>
      <w:r>
        <w:rPr>
          <w:rFonts w:hint="eastAsia"/>
        </w:rPr>
        <w:t>本次项目主要集成系统包含顶点业务系统、郑大业务系统、工商舆情数据、手工补录数据</w:t>
      </w:r>
      <w:bookmarkStart w:id="15" w:name="_GoBack"/>
      <w:bookmarkEnd w:id="15"/>
    </w:p>
    <w:p w14:paraId="7D5E779F" w14:textId="5E89A4C7" w:rsidR="00A66DC7" w:rsidRPr="00A66DC7" w:rsidRDefault="00067278" w:rsidP="00A66DC7">
      <w:r w:rsidRPr="006F7C20">
        <w:drawing>
          <wp:inline distT="0" distB="0" distL="0" distR="0" wp14:anchorId="0827875C" wp14:editId="6F809130">
            <wp:extent cx="3977918" cy="1986151"/>
            <wp:effectExtent l="0" t="0" r="1016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4900" cy="1989637"/>
                    </a:xfrm>
                    <a:prstGeom prst="rect">
                      <a:avLst/>
                    </a:prstGeom>
                  </pic:spPr>
                </pic:pic>
              </a:graphicData>
            </a:graphic>
          </wp:inline>
        </w:drawing>
      </w:r>
      <w:r w:rsidRPr="00067278">
        <w:t xml:space="preserve"> </w:t>
      </w:r>
      <w:r w:rsidRPr="00B67F36">
        <w:drawing>
          <wp:inline distT="0" distB="0" distL="0" distR="0" wp14:anchorId="5ECF958D" wp14:editId="5CA91B50">
            <wp:extent cx="2134557" cy="202649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2091" cy="2043141"/>
                    </a:xfrm>
                    <a:prstGeom prst="rect">
                      <a:avLst/>
                    </a:prstGeom>
                  </pic:spPr>
                </pic:pic>
              </a:graphicData>
            </a:graphic>
          </wp:inline>
        </w:drawing>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64055597"/>
      <w:r>
        <w:rPr>
          <w:rFonts w:ascii="微软雅黑" w:eastAsia="微软雅黑" w:hAnsi="微软雅黑" w:cs="Times New Roman" w:hint="eastAsia"/>
          <w:b/>
          <w:bCs/>
          <w:color w:val="000000" w:themeColor="text1"/>
          <w:sz w:val="21"/>
          <w:szCs w:val="21"/>
          <w:lang w:val="en-US"/>
        </w:rPr>
        <w:lastRenderedPageBreak/>
        <w:t>集成数据</w:t>
      </w:r>
      <w:bookmarkEnd w:id="16"/>
    </w:p>
    <w:p w14:paraId="61B4D076" w14:textId="57C01BD8"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64055598"/>
      <w:r>
        <w:rPr>
          <w:rFonts w:ascii="微软雅黑" w:eastAsia="微软雅黑" w:hAnsi="微软雅黑" w:cs="GE Inspira Pitch" w:hint="eastAsia"/>
          <w:b/>
          <w:bCs/>
          <w:noProof/>
          <w:color w:val="000080"/>
          <w:kern w:val="28"/>
          <w:szCs w:val="28"/>
          <w:lang w:val="en-AU"/>
        </w:rPr>
        <w:t>组织与权限</w:t>
      </w:r>
      <w:bookmarkEnd w:id="17"/>
    </w:p>
    <w:p w14:paraId="67184E52" w14:textId="41770EEA" w:rsidR="00E71C55" w:rsidRPr="00E71C55" w:rsidRDefault="00E71C55" w:rsidP="00E71C55">
      <w:pPr>
        <w:rPr>
          <w:lang w:val="en-AU"/>
        </w:rPr>
      </w:pP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64055599"/>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64055600"/>
      <w:r>
        <w:rPr>
          <w:rFonts w:ascii="微软雅黑" w:eastAsia="微软雅黑" w:hAnsi="微软雅黑" w:cs="Times New Roman" w:hint="eastAsia"/>
          <w:b/>
          <w:bCs/>
          <w:color w:val="000000" w:themeColor="text1"/>
          <w:sz w:val="24"/>
          <w:szCs w:val="24"/>
          <w:lang w:val="en-US"/>
        </w:rPr>
        <w:t>当前网络拓扑结构</w:t>
      </w:r>
      <w:bookmarkEnd w:id="19"/>
    </w:p>
    <w:p w14:paraId="719B5FE0" w14:textId="0F841049" w:rsidR="00510111" w:rsidRPr="00510111" w:rsidRDefault="00510111" w:rsidP="00510111"/>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64055601"/>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538DB955" w14:textId="0F46D720" w:rsidR="00F96278"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Pr="00ED3853"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2F39E905" w14:textId="77777777" w:rsidR="00747382"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64055602"/>
      <w:r>
        <w:rPr>
          <w:rFonts w:ascii="微软雅黑" w:eastAsia="微软雅黑" w:hAnsi="微软雅黑" w:cs="Times New Roman" w:hint="eastAsia"/>
          <w:b/>
          <w:bCs/>
          <w:color w:val="000000" w:themeColor="text1"/>
          <w:sz w:val="24"/>
          <w:szCs w:val="24"/>
          <w:lang w:val="en-US"/>
        </w:rPr>
        <w:t>未来生产系统硬件配置建议</w:t>
      </w:r>
      <w:bookmarkEnd w:id="22"/>
    </w:p>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64055603"/>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61F0ABC1" w14:textId="62A67424" w:rsidR="00A64BA8" w:rsidRPr="00D10152"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p>
    <w:p w14:paraId="68F9EA92" w14:textId="77777777" w:rsidR="00A64BA8" w:rsidRPr="00EA6355" w:rsidRDefault="00A64BA8" w:rsidP="00A64BA8"/>
    <w:sectPr w:rsidR="00A64BA8" w:rsidRPr="00EA6355" w:rsidSect="005F1D28">
      <w:headerReference w:type="default" r:id="rId12"/>
      <w:footerReference w:type="default" r:id="rId13"/>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E81498" w14:textId="77777777" w:rsidR="006971A1" w:rsidRDefault="006971A1">
      <w:r>
        <w:separator/>
      </w:r>
    </w:p>
  </w:endnote>
  <w:endnote w:type="continuationSeparator" w:id="0">
    <w:p w14:paraId="56B294E3" w14:textId="77777777" w:rsidR="006971A1" w:rsidRDefault="00697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EndPr/>
    <w:sdtContent>
      <w:sdt>
        <w:sdtPr>
          <w:id w:val="98381352"/>
          <w:docPartObj>
            <w:docPartGallery w:val="Page Numbers (Top of Page)"/>
            <w:docPartUnique/>
          </w:docPartObj>
        </w:sdtPr>
        <w:sdtEndPr/>
        <w:sdtContent>
          <w:p w14:paraId="75BEF3BA" w14:textId="77777777" w:rsidR="0080640B" w:rsidRPr="005F1D28" w:rsidRDefault="000859F3" w:rsidP="00903064">
            <w:pPr>
              <w:pStyle w:val="aa"/>
              <w:jc w:val="right"/>
            </w:pPr>
            <w:r>
              <w:rPr>
                <w:b/>
                <w:sz w:val="24"/>
              </w:rPr>
              <w:fldChar w:fldCharType="begin"/>
            </w:r>
            <w:r w:rsidR="0080640B">
              <w:rPr>
                <w:b/>
              </w:rPr>
              <w:instrText>PAGE</w:instrText>
            </w:r>
            <w:r>
              <w:rPr>
                <w:b/>
                <w:sz w:val="24"/>
              </w:rPr>
              <w:fldChar w:fldCharType="separate"/>
            </w:r>
            <w:r w:rsidR="00C633C4">
              <w:rPr>
                <w:b/>
                <w:noProof/>
              </w:rPr>
              <w:t>5</w:t>
            </w:r>
            <w:r>
              <w:rPr>
                <w:b/>
                <w:sz w:val="24"/>
              </w:rPr>
              <w:fldChar w:fldCharType="end"/>
            </w:r>
            <w:r w:rsidR="0080640B">
              <w:rPr>
                <w:lang w:val="zh-CN"/>
              </w:rPr>
              <w:t xml:space="preserve"> / </w:t>
            </w:r>
            <w:r>
              <w:rPr>
                <w:b/>
                <w:sz w:val="24"/>
              </w:rPr>
              <w:fldChar w:fldCharType="begin"/>
            </w:r>
            <w:r w:rsidR="0080640B">
              <w:rPr>
                <w:b/>
              </w:rPr>
              <w:instrText>NUMPAGES</w:instrText>
            </w:r>
            <w:r>
              <w:rPr>
                <w:b/>
                <w:sz w:val="24"/>
              </w:rPr>
              <w:fldChar w:fldCharType="separate"/>
            </w:r>
            <w:r w:rsidR="00C633C4">
              <w:rPr>
                <w:b/>
                <w:noProof/>
              </w:rPr>
              <w:t>6</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68058" w14:textId="77777777" w:rsidR="006971A1" w:rsidRDefault="006971A1">
      <w:r>
        <w:separator/>
      </w:r>
    </w:p>
  </w:footnote>
  <w:footnote w:type="continuationSeparator" w:id="0">
    <w:p w14:paraId="4BD8CC80" w14:textId="77777777" w:rsidR="006971A1" w:rsidRDefault="006971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769"/>
      <w:gridCol w:w="2693"/>
    </w:tblGrid>
    <w:tr w:rsidR="0080640B" w:rsidRPr="00DA13FA" w14:paraId="6DEA6835" w14:textId="77777777" w:rsidTr="002E3480">
      <w:trPr>
        <w:trHeight w:val="396"/>
      </w:trPr>
      <w:tc>
        <w:tcPr>
          <w:tcW w:w="2093" w:type="dxa"/>
          <w:vMerge w:val="restart"/>
          <w:vAlign w:val="center"/>
        </w:tcPr>
        <w:p w14:paraId="633FAEF3" w14:textId="0964B995" w:rsidR="0080640B" w:rsidRPr="00D10152" w:rsidRDefault="00D10152"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5245" w:type="dxa"/>
          <w:vMerge w:val="restart"/>
          <w:vAlign w:val="center"/>
        </w:tcPr>
        <w:p w14:paraId="1D277A45" w14:textId="377C78D3" w:rsidR="0080640B" w:rsidRPr="00170350" w:rsidRDefault="00D10152" w:rsidP="00E9265D">
          <w:pPr>
            <w:pStyle w:val="a8"/>
            <w:spacing w:after="0"/>
            <w:jc w:val="center"/>
            <w:rPr>
              <w:rFonts w:ascii="微软雅黑" w:eastAsia="微软雅黑" w:hAnsi="微软雅黑"/>
              <w:b/>
              <w:sz w:val="32"/>
              <w:szCs w:val="32"/>
            </w:rPr>
          </w:pPr>
          <w:r>
            <w:rPr>
              <w:rFonts w:ascii="微软雅黑" w:eastAsia="微软雅黑" w:hAnsi="微软雅黑" w:hint="eastAsia"/>
              <w:b/>
              <w:sz w:val="36"/>
              <w:szCs w:val="36"/>
            </w:rPr>
            <w:t>青岛清算风控监管</w:t>
          </w:r>
          <w:r w:rsidR="005D6D9C" w:rsidRPr="005D6D9C">
            <w:rPr>
              <w:rFonts w:ascii="微软雅黑" w:eastAsia="微软雅黑" w:hAnsi="微软雅黑" w:hint="eastAsia"/>
              <w:b/>
              <w:sz w:val="36"/>
              <w:szCs w:val="36"/>
            </w:rPr>
            <w:t>项目</w:t>
          </w:r>
          <w:r w:rsidR="00DA571A">
            <w:rPr>
              <w:rFonts w:ascii="微软雅黑" w:eastAsia="微软雅黑" w:hAnsi="微软雅黑" w:hint="eastAsia"/>
              <w:b/>
              <w:sz w:val="36"/>
              <w:szCs w:val="36"/>
            </w:rPr>
            <w:t>系统</w:t>
          </w:r>
          <w:r w:rsidR="00E9265D">
            <w:rPr>
              <w:rFonts w:ascii="微软雅黑" w:eastAsia="微软雅黑" w:hAnsi="微软雅黑" w:hint="eastAsia"/>
              <w:b/>
              <w:sz w:val="36"/>
              <w:szCs w:val="36"/>
            </w:rPr>
            <w:t>蓝图设计</w:t>
          </w:r>
          <w:r w:rsidR="000D671C">
            <w:rPr>
              <w:rFonts w:ascii="微软雅黑" w:eastAsia="微软雅黑" w:hAnsi="微软雅黑" w:hint="eastAsia"/>
              <w:b/>
              <w:sz w:val="36"/>
              <w:szCs w:val="36"/>
            </w:rPr>
            <w:t>报告</w:t>
          </w:r>
        </w:p>
      </w:tc>
      <w:tc>
        <w:tcPr>
          <w:tcW w:w="2860" w:type="dxa"/>
          <w:vAlign w:val="center"/>
        </w:tcPr>
        <w:p w14:paraId="0E8A6251" w14:textId="5195F7D2" w:rsidR="0080640B" w:rsidRPr="002E3480" w:rsidRDefault="009E1BE0"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80640B" w:rsidRPr="00DA13FA" w14:paraId="4432A96A" w14:textId="77777777" w:rsidTr="002E3480">
      <w:trPr>
        <w:trHeight w:val="340"/>
      </w:trPr>
      <w:tc>
        <w:tcPr>
          <w:tcW w:w="2093" w:type="dxa"/>
          <w:vMerge/>
          <w:vAlign w:val="center"/>
        </w:tcPr>
        <w:p w14:paraId="54ACAE97" w14:textId="77777777" w:rsidR="0080640B" w:rsidRPr="00DA13FA" w:rsidRDefault="0080640B" w:rsidP="005F1D28">
          <w:pPr>
            <w:pStyle w:val="a8"/>
            <w:spacing w:after="0"/>
            <w:rPr>
              <w:rFonts w:asciiTheme="minorEastAsia" w:eastAsiaTheme="minorEastAsia" w:hAnsiTheme="minorEastAsia"/>
              <w:b/>
            </w:rPr>
          </w:pPr>
        </w:p>
      </w:tc>
      <w:tc>
        <w:tcPr>
          <w:tcW w:w="5245" w:type="dxa"/>
          <w:vMerge/>
          <w:vAlign w:val="center"/>
        </w:tcPr>
        <w:p w14:paraId="7FB2C213" w14:textId="77777777" w:rsidR="0080640B" w:rsidRPr="00170350" w:rsidRDefault="0080640B" w:rsidP="005F1D28">
          <w:pPr>
            <w:pStyle w:val="a8"/>
            <w:spacing w:after="0"/>
            <w:rPr>
              <w:rFonts w:ascii="微软雅黑" w:eastAsia="微软雅黑" w:hAnsi="微软雅黑"/>
              <w:b/>
            </w:rPr>
          </w:pPr>
        </w:p>
      </w:tc>
      <w:tc>
        <w:tcPr>
          <w:tcW w:w="2860" w:type="dxa"/>
          <w:vAlign w:val="center"/>
        </w:tcPr>
        <w:p w14:paraId="07CC5056" w14:textId="61B70633" w:rsidR="0080640B" w:rsidRPr="002E3480" w:rsidRDefault="009E1BE0"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sidR="00D10152">
            <w:rPr>
              <w:rFonts w:asciiTheme="majorEastAsia" w:eastAsiaTheme="majorEastAsia" w:hAnsiTheme="majorEastAsia" w:hint="eastAsia"/>
              <w:bCs/>
              <w:szCs w:val="20"/>
            </w:rPr>
            <w:t>2017</w:t>
          </w:r>
          <w:r w:rsidR="00903064" w:rsidRPr="002E3480">
            <w:rPr>
              <w:rFonts w:asciiTheme="majorEastAsia" w:eastAsiaTheme="majorEastAsia" w:hAnsiTheme="majorEastAsia" w:hint="eastAsia"/>
              <w:bCs/>
              <w:szCs w:val="20"/>
            </w:rPr>
            <w:t>.</w:t>
          </w:r>
          <w:r w:rsidR="00D10152">
            <w:rPr>
              <w:rFonts w:asciiTheme="majorEastAsia" w:eastAsiaTheme="majorEastAsia" w:hAnsiTheme="majorEastAsia" w:hint="eastAsia"/>
              <w:bCs/>
              <w:szCs w:val="20"/>
            </w:rPr>
            <w:t>11</w:t>
          </w:r>
          <w:r w:rsidR="00903064" w:rsidRPr="002E3480">
            <w:rPr>
              <w:rFonts w:asciiTheme="majorEastAsia" w:eastAsiaTheme="majorEastAsia" w:hAnsiTheme="majorEastAsia" w:hint="eastAsia"/>
              <w:bCs/>
              <w:szCs w:val="20"/>
            </w:rPr>
            <w:t>.</w:t>
          </w:r>
          <w:r w:rsidR="00343777">
            <w:rPr>
              <w:rFonts w:asciiTheme="majorEastAsia" w:eastAsiaTheme="majorEastAsia" w:hAnsiTheme="majorEastAsia" w:hint="eastAsia"/>
              <w:bCs/>
              <w:szCs w:val="20"/>
            </w:rPr>
            <w:t>30</w:t>
          </w:r>
        </w:p>
      </w:tc>
    </w:tr>
    <w:tr w:rsidR="00FC5C49" w:rsidRPr="00DA13FA" w14:paraId="1060BC34" w14:textId="77777777" w:rsidTr="002E3480">
      <w:trPr>
        <w:trHeight w:val="340"/>
      </w:trPr>
      <w:tc>
        <w:tcPr>
          <w:tcW w:w="2093" w:type="dxa"/>
          <w:vMerge/>
          <w:vAlign w:val="center"/>
        </w:tcPr>
        <w:p w14:paraId="669A2DDC" w14:textId="77777777" w:rsidR="00FC5C49" w:rsidRPr="00DA13FA" w:rsidRDefault="00FC5C49" w:rsidP="005F1D28">
          <w:pPr>
            <w:pStyle w:val="a8"/>
            <w:spacing w:after="0"/>
            <w:rPr>
              <w:rFonts w:asciiTheme="minorEastAsia" w:eastAsiaTheme="minorEastAsia" w:hAnsiTheme="minorEastAsia"/>
              <w:b/>
            </w:rPr>
          </w:pPr>
        </w:p>
      </w:tc>
      <w:tc>
        <w:tcPr>
          <w:tcW w:w="5245" w:type="dxa"/>
          <w:vMerge/>
          <w:vAlign w:val="center"/>
        </w:tcPr>
        <w:p w14:paraId="43DE2F68" w14:textId="77777777" w:rsidR="00FC5C49" w:rsidRPr="00170350" w:rsidRDefault="00FC5C49" w:rsidP="005F1D28">
          <w:pPr>
            <w:pStyle w:val="a8"/>
            <w:spacing w:after="0"/>
            <w:rPr>
              <w:rFonts w:ascii="微软雅黑" w:eastAsia="微软雅黑" w:hAnsi="微软雅黑"/>
              <w:b/>
            </w:rPr>
          </w:pPr>
        </w:p>
      </w:tc>
      <w:tc>
        <w:tcPr>
          <w:tcW w:w="2860" w:type="dxa"/>
          <w:vAlign w:val="center"/>
        </w:tcPr>
        <w:p w14:paraId="3DCD847E" w14:textId="52E8CFB3" w:rsidR="00FC5C49" w:rsidRPr="002E3480" w:rsidRDefault="009E1BE0"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sidR="00D10152">
            <w:rPr>
              <w:rFonts w:asciiTheme="majorEastAsia" w:eastAsiaTheme="majorEastAsia" w:hAnsiTheme="majorEastAsia" w:hint="eastAsia"/>
              <w:noProof/>
              <w:szCs w:val="20"/>
            </w:rPr>
            <w:t>QDCH</w:t>
          </w:r>
          <w:r w:rsidR="00CA4FDD" w:rsidRPr="002E3480">
            <w:rPr>
              <w:rFonts w:asciiTheme="majorEastAsia" w:eastAsiaTheme="majorEastAsia" w:hAnsiTheme="majorEastAsia" w:hint="eastAsia"/>
              <w:noProof/>
              <w:szCs w:val="20"/>
            </w:rPr>
            <w:t>内部公开</w:t>
          </w:r>
        </w:p>
      </w:tc>
    </w:tr>
  </w:tbl>
  <w:p w14:paraId="6A20D5FA" w14:textId="77777777" w:rsidR="0080640B" w:rsidRDefault="0080640B"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2">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3">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4">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5">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num w:numId="1">
    <w:abstractNumId w:val="5"/>
  </w:num>
  <w:num w:numId="2">
    <w:abstractNumId w:val="7"/>
  </w:num>
  <w:num w:numId="3">
    <w:abstractNumId w:val="1"/>
    <w:lvlOverride w:ilvl="0">
      <w:startOverride w:val="1"/>
    </w:lvlOverride>
  </w:num>
  <w:num w:numId="4">
    <w:abstractNumId w:val="6"/>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3"/>
  </w:num>
  <w:num w:numId="15">
    <w:abstractNumId w:val="0"/>
  </w:num>
  <w:num w:numId="16">
    <w:abstractNumId w:val="1"/>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4A6C"/>
    <w:rsid w:val="00025B43"/>
    <w:rsid w:val="00027C87"/>
    <w:rsid w:val="00027ED9"/>
    <w:rsid w:val="00030807"/>
    <w:rsid w:val="000308BC"/>
    <w:rsid w:val="0003090C"/>
    <w:rsid w:val="00030BC2"/>
    <w:rsid w:val="000315DC"/>
    <w:rsid w:val="00031C6D"/>
    <w:rsid w:val="00034C26"/>
    <w:rsid w:val="00035640"/>
    <w:rsid w:val="000359A3"/>
    <w:rsid w:val="000374EB"/>
    <w:rsid w:val="0004035A"/>
    <w:rsid w:val="0004339F"/>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97D"/>
    <w:rsid w:val="000A5091"/>
    <w:rsid w:val="000B01EF"/>
    <w:rsid w:val="000B1CA9"/>
    <w:rsid w:val="000B26EF"/>
    <w:rsid w:val="000B2A5C"/>
    <w:rsid w:val="000B3372"/>
    <w:rsid w:val="000B3D79"/>
    <w:rsid w:val="000B3F9C"/>
    <w:rsid w:val="000B5F78"/>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AB6"/>
    <w:rsid w:val="00125D99"/>
    <w:rsid w:val="00125F81"/>
    <w:rsid w:val="00126C5A"/>
    <w:rsid w:val="00131C7B"/>
    <w:rsid w:val="0013243C"/>
    <w:rsid w:val="00132464"/>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7F60"/>
    <w:rsid w:val="0017009E"/>
    <w:rsid w:val="00170E42"/>
    <w:rsid w:val="00173826"/>
    <w:rsid w:val="001774CC"/>
    <w:rsid w:val="00177789"/>
    <w:rsid w:val="00180445"/>
    <w:rsid w:val="00186C1E"/>
    <w:rsid w:val="00187CE2"/>
    <w:rsid w:val="00187E11"/>
    <w:rsid w:val="001901B1"/>
    <w:rsid w:val="00193DCD"/>
    <w:rsid w:val="00194432"/>
    <w:rsid w:val="0019686B"/>
    <w:rsid w:val="001A0021"/>
    <w:rsid w:val="001A306A"/>
    <w:rsid w:val="001A3796"/>
    <w:rsid w:val="001A52F4"/>
    <w:rsid w:val="001A633A"/>
    <w:rsid w:val="001B046F"/>
    <w:rsid w:val="001B0604"/>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7A25"/>
    <w:rsid w:val="001D7F72"/>
    <w:rsid w:val="001E24C3"/>
    <w:rsid w:val="001E2601"/>
    <w:rsid w:val="001E2653"/>
    <w:rsid w:val="001E2C93"/>
    <w:rsid w:val="001E2F0D"/>
    <w:rsid w:val="001E373D"/>
    <w:rsid w:val="001E38A5"/>
    <w:rsid w:val="001E42C0"/>
    <w:rsid w:val="001E4A92"/>
    <w:rsid w:val="001E735D"/>
    <w:rsid w:val="001E73CC"/>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4DF8"/>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474A"/>
    <w:rsid w:val="0028737F"/>
    <w:rsid w:val="0029101B"/>
    <w:rsid w:val="002912E5"/>
    <w:rsid w:val="002913D6"/>
    <w:rsid w:val="002934CA"/>
    <w:rsid w:val="0029367E"/>
    <w:rsid w:val="00293F0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19BB"/>
    <w:rsid w:val="005B2369"/>
    <w:rsid w:val="005B2F8E"/>
    <w:rsid w:val="005B3062"/>
    <w:rsid w:val="005B308F"/>
    <w:rsid w:val="005B3489"/>
    <w:rsid w:val="005B3FE4"/>
    <w:rsid w:val="005B49CA"/>
    <w:rsid w:val="005C26BA"/>
    <w:rsid w:val="005C54CD"/>
    <w:rsid w:val="005C5630"/>
    <w:rsid w:val="005C5804"/>
    <w:rsid w:val="005C5EDF"/>
    <w:rsid w:val="005D04F8"/>
    <w:rsid w:val="005D094D"/>
    <w:rsid w:val="005D296F"/>
    <w:rsid w:val="005D2A61"/>
    <w:rsid w:val="005D45DF"/>
    <w:rsid w:val="005D45F6"/>
    <w:rsid w:val="005D4E1F"/>
    <w:rsid w:val="005D679E"/>
    <w:rsid w:val="005D6D9C"/>
    <w:rsid w:val="005D7729"/>
    <w:rsid w:val="005E2C30"/>
    <w:rsid w:val="005E32B4"/>
    <w:rsid w:val="005E484B"/>
    <w:rsid w:val="005E4F2E"/>
    <w:rsid w:val="005E6AE1"/>
    <w:rsid w:val="005E6C8B"/>
    <w:rsid w:val="005F0BDD"/>
    <w:rsid w:val="005F1D28"/>
    <w:rsid w:val="005F2541"/>
    <w:rsid w:val="005F399D"/>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4A31"/>
    <w:rsid w:val="006A5219"/>
    <w:rsid w:val="006A5384"/>
    <w:rsid w:val="006A5830"/>
    <w:rsid w:val="006A58B3"/>
    <w:rsid w:val="006A6357"/>
    <w:rsid w:val="006B0283"/>
    <w:rsid w:val="006B069A"/>
    <w:rsid w:val="006B0B3E"/>
    <w:rsid w:val="006B0DDB"/>
    <w:rsid w:val="006B1B5D"/>
    <w:rsid w:val="006B5DFB"/>
    <w:rsid w:val="006B6F7A"/>
    <w:rsid w:val="006B73DF"/>
    <w:rsid w:val="006B7749"/>
    <w:rsid w:val="006B78E1"/>
    <w:rsid w:val="006C136D"/>
    <w:rsid w:val="006C199D"/>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20271"/>
    <w:rsid w:val="007208C0"/>
    <w:rsid w:val="00722A5A"/>
    <w:rsid w:val="0072431A"/>
    <w:rsid w:val="007246C6"/>
    <w:rsid w:val="00724D6B"/>
    <w:rsid w:val="00725045"/>
    <w:rsid w:val="00726141"/>
    <w:rsid w:val="00726F52"/>
    <w:rsid w:val="00727977"/>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324F"/>
    <w:rsid w:val="00814F3E"/>
    <w:rsid w:val="00815B66"/>
    <w:rsid w:val="00815C70"/>
    <w:rsid w:val="0081608A"/>
    <w:rsid w:val="00816CC9"/>
    <w:rsid w:val="00817340"/>
    <w:rsid w:val="00821DE7"/>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5547"/>
    <w:rsid w:val="008A611E"/>
    <w:rsid w:val="008A7299"/>
    <w:rsid w:val="008A7655"/>
    <w:rsid w:val="008B0C79"/>
    <w:rsid w:val="008B20F3"/>
    <w:rsid w:val="008B2614"/>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5209"/>
    <w:rsid w:val="008D59B6"/>
    <w:rsid w:val="008D69AD"/>
    <w:rsid w:val="008D6F56"/>
    <w:rsid w:val="008D7824"/>
    <w:rsid w:val="008D7CFD"/>
    <w:rsid w:val="008E1619"/>
    <w:rsid w:val="008E1BA8"/>
    <w:rsid w:val="008E29BD"/>
    <w:rsid w:val="008E30A9"/>
    <w:rsid w:val="008E38B3"/>
    <w:rsid w:val="008E53E5"/>
    <w:rsid w:val="008F0B5A"/>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4DBC"/>
    <w:rsid w:val="009A606C"/>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E1A"/>
    <w:rsid w:val="009F118B"/>
    <w:rsid w:val="009F1709"/>
    <w:rsid w:val="009F1E6A"/>
    <w:rsid w:val="009F1EE6"/>
    <w:rsid w:val="00A01002"/>
    <w:rsid w:val="00A03EA0"/>
    <w:rsid w:val="00A04CF0"/>
    <w:rsid w:val="00A04E97"/>
    <w:rsid w:val="00A0506B"/>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404E"/>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5186"/>
    <w:rsid w:val="00C35332"/>
    <w:rsid w:val="00C37F49"/>
    <w:rsid w:val="00C437D7"/>
    <w:rsid w:val="00C43C31"/>
    <w:rsid w:val="00C44D2D"/>
    <w:rsid w:val="00C475B8"/>
    <w:rsid w:val="00C522B4"/>
    <w:rsid w:val="00C52A20"/>
    <w:rsid w:val="00C533FB"/>
    <w:rsid w:val="00C53C03"/>
    <w:rsid w:val="00C53D6A"/>
    <w:rsid w:val="00C54535"/>
    <w:rsid w:val="00C55935"/>
    <w:rsid w:val="00C61870"/>
    <w:rsid w:val="00C61E66"/>
    <w:rsid w:val="00C63139"/>
    <w:rsid w:val="00C633C4"/>
    <w:rsid w:val="00C64D09"/>
    <w:rsid w:val="00C66ACB"/>
    <w:rsid w:val="00C6763F"/>
    <w:rsid w:val="00C678F1"/>
    <w:rsid w:val="00C67FE5"/>
    <w:rsid w:val="00C71D5F"/>
    <w:rsid w:val="00C75AD6"/>
    <w:rsid w:val="00C762EE"/>
    <w:rsid w:val="00C76E56"/>
    <w:rsid w:val="00C77274"/>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CD8"/>
    <w:rsid w:val="00D165C3"/>
    <w:rsid w:val="00D16BED"/>
    <w:rsid w:val="00D20091"/>
    <w:rsid w:val="00D20CDA"/>
    <w:rsid w:val="00D21015"/>
    <w:rsid w:val="00D23A17"/>
    <w:rsid w:val="00D25FAD"/>
    <w:rsid w:val="00D2600C"/>
    <w:rsid w:val="00D26139"/>
    <w:rsid w:val="00D26EA7"/>
    <w:rsid w:val="00D2759A"/>
    <w:rsid w:val="00D279AA"/>
    <w:rsid w:val="00D3054D"/>
    <w:rsid w:val="00D31609"/>
    <w:rsid w:val="00D341BD"/>
    <w:rsid w:val="00D351B5"/>
    <w:rsid w:val="00D3670D"/>
    <w:rsid w:val="00D36A56"/>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15C7"/>
    <w:rsid w:val="00E51636"/>
    <w:rsid w:val="00E51828"/>
    <w:rsid w:val="00E51AD8"/>
    <w:rsid w:val="00E52608"/>
    <w:rsid w:val="00E54B79"/>
    <w:rsid w:val="00E5752E"/>
    <w:rsid w:val="00E57757"/>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EB2"/>
    <w:rsid w:val="00F85591"/>
    <w:rsid w:val="00F855AA"/>
    <w:rsid w:val="00F861FC"/>
    <w:rsid w:val="00F9070B"/>
    <w:rsid w:val="00F91958"/>
    <w:rsid w:val="00F934D9"/>
    <w:rsid w:val="00F95C45"/>
    <w:rsid w:val="00F961CC"/>
    <w:rsid w:val="00F96278"/>
    <w:rsid w:val="00F9682E"/>
    <w:rsid w:val="00F96C88"/>
    <w:rsid w:val="00F97200"/>
    <w:rsid w:val="00FA2BF3"/>
    <w:rsid w:val="00FA469C"/>
    <w:rsid w:val="00FA6801"/>
    <w:rsid w:val="00FB0324"/>
    <w:rsid w:val="00FB0BC4"/>
    <w:rsid w:val="00FB28B8"/>
    <w:rsid w:val="00FB2B7B"/>
    <w:rsid w:val="00FB2F10"/>
    <w:rsid w:val="00FB3B44"/>
    <w:rsid w:val="00FB4C9B"/>
    <w:rsid w:val="00FB5D29"/>
    <w:rsid w:val="00FB7318"/>
    <w:rsid w:val="00FC00F0"/>
    <w:rsid w:val="00FC12C5"/>
    <w:rsid w:val="00FC328A"/>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CF7DF6"/>
    <w:pPr>
      <w:keepNext/>
      <w:numPr>
        <w:ilvl w:val="1"/>
        <w:numId w:val="4"/>
      </w:numPr>
      <w:spacing w:before="240" w:after="60"/>
      <w:outlineLvl w:val="1"/>
    </w:pPr>
    <w:rPr>
      <w:rFonts w:eastAsia="黑体" w:cs="Arial"/>
      <w:sz w:val="28"/>
      <w:szCs w:val="28"/>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paragraph" w:styleId="aa">
    <w:name w:val="footer"/>
    <w:basedOn w:val="a0"/>
    <w:link w:val="ab"/>
    <w:uiPriority w:val="99"/>
    <w:rsid w:val="00CF7DF6"/>
    <w:pPr>
      <w:tabs>
        <w:tab w:val="center" w:pos="4320"/>
        <w:tab w:val="right" w:pos="8640"/>
      </w:tabs>
    </w:pPr>
  </w:style>
  <w:style w:type="character" w:styleId="ac">
    <w:name w:val="page number"/>
    <w:basedOn w:val="a1"/>
    <w:rsid w:val="00CF7DF6"/>
  </w:style>
  <w:style w:type="paragraph" w:styleId="ad">
    <w:name w:val="Date"/>
    <w:basedOn w:val="a0"/>
    <w:next w:val="a0"/>
    <w:rsid w:val="00CF7DF6"/>
  </w:style>
  <w:style w:type="character" w:styleId="ae">
    <w:name w:val="FollowedHyperlink"/>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character" w:customStyle="1" w:styleId="ab">
    <w:name w:val="页脚字符"/>
    <w:basedOn w:val="a1"/>
    <w:link w:val="aa"/>
    <w:uiPriority w:val="99"/>
    <w:rsid w:val="005F1D28"/>
    <w:rPr>
      <w:rFonts w:ascii="Arial" w:hAnsi="Arial"/>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F925DFA-E8C4-A044-8F30-76E4753D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23</TotalTime>
  <Pages>6</Pages>
  <Words>416</Words>
  <Characters>2376</Characters>
  <Application>Microsoft Macintosh Word</Application>
  <DocSecurity>0</DocSecurity>
  <Lines>19</Lines>
  <Paragraphs>5</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2787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8</cp:revision>
  <cp:lastPrinted>2013-02-20T03:28:00Z</cp:lastPrinted>
  <dcterms:created xsi:type="dcterms:W3CDTF">2017-10-19T07:59:00Z</dcterms:created>
  <dcterms:modified xsi:type="dcterms:W3CDTF">2017-10-25T04:11:00Z</dcterms:modified>
</cp:coreProperties>
</file>